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DEDED" w:themeColor="accent3" w:themeTint="33"/>
  <w:body>
    <w:sdt>
      <w:sdtPr>
        <w:id w:val="1681846630"/>
        <w:docPartObj>
          <w:docPartGallery w:val="autotext"/>
        </w:docPartObj>
      </w:sdtPr>
      <w:sdtContent>
        <w:p w14:paraId="6479768E">
          <w:r>
            <w:rPr>
              <w:sz w:val="2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7312025" cy="1129030"/>
                    <wp:effectExtent l="0" t="0" r="3175" b="13970"/>
                    <wp:wrapNone/>
                    <wp:docPr id="150" name="Rectang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29235" y="231140"/>
                              <a:ext cx="7312025" cy="1129030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Rectangle 51" o:spid="_x0000_s1026" o:spt="100" style="position:absolute;left:0pt;margin-left:0pt;margin-top:0pt;height:88.9pt;width:575.75pt;z-index:251662336;v-text-anchor:middle;mso-width-relative:page;mso-height-relative:page;" fillcolor="#5B9BD5 [3204]" filled="t" stroked="f" coordsize="7312660,1129665" o:gfxdata="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lU8bM9gA&#10;AAAGAQAADwAAAAAAAAABACAAAAAiAAAAZHJzL2Rvd25yZXYueG1sUEsBAhQAFAAAAAgAh07iQEVq&#10;79SuAwAAMQoAAA4AAAAAAAAAAQAgAAAAJwEAAGRycy9lMm9Eb2MueG1sUEsFBgAAAAAGAAYAWQEA&#10;AEcHAAAAAA==&#10;" path="m0,0l7312660,0,7312660,1129665,3619500,733425,0,1091565,0,0xe">
                    <v:path o:connectlocs="0,0;7312025,0;7312025,1129030;3619185,733012;0,1090951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Author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048DF145">
                                    <w:pPr>
                                      <w:pStyle w:val="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Riphah</w:t>
                                    </w:r>
                                  </w:p>
                                </w:sdtContent>
                              </w:sdt>
                              <w:p w14:paraId="229FE779">
                                <w:pPr>
                                  <w:pStyle w:val="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05pt;margin-top:647.8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8Xkn61gAAAAYBAAAPAAAAAAAAAAEAIAAAACIAAABkcnMvZG93bnJldi54bWxQ&#10;SwECFAAUAAAACACHTuJA3mT+xzICAAByBAAADgAAAAAAAAABACAAAAAlAQAAZHJzL2Uyb0RvYy54&#10;bWxQSwUGAAAAAAYABgBZAQAAy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uthor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 w14:paraId="048DF145">
                              <w:pPr>
                                <w:pStyle w:val="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Riphah</w:t>
                              </w:r>
                            </w:p>
                          </w:sdtContent>
                        </w:sdt>
                        <w:p w14:paraId="229FE779">
                          <w:pPr>
                            <w:pStyle w:val="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7040245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1902EE">
                                <w:pPr>
                                  <w:pStyle w:val="6"/>
                                  <w:wordWrap w:val="0"/>
                                  <w:jc w:val="right"/>
                                  <w:rPr>
                                    <w:rFonts w:hint="default"/>
                                    <w:color w:val="767171" w:themeColor="background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NAME:</w:t>
                                </w:r>
                                <w:r>
                                  <w:rPr>
                                    <w:rFonts w:hint="default"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SALMA RANI</w:t>
                                </w:r>
                              </w:p>
                              <w:p w14:paraId="7A0F136A">
                                <w:pPr>
                                  <w:pStyle w:val="6"/>
                                  <w:rPr>
                                    <w:rFonts w:hint="default"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                                                              </w:t>
                                </w:r>
                                <w:r>
                                  <w:rPr>
                                    <w:rFonts w:hint="default"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                 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Sap_id:</w:t>
                                </w:r>
                                <w:r>
                                  <w:rPr>
                                    <w:rFonts w:hint="default"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54194</w:t>
                                </w:r>
                              </w:p>
                              <w:p w14:paraId="6B1BF119">
                                <w:pPr>
                                  <w:pStyle w:val="6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05pt;margin-top:554.3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5+zXNUAAAAGAQAADwAAAAAAAAABACAAAAAiAAAAZHJzL2Rvd25yZXYueG1s&#10;UEsBAhQAFAAAAAgAh07iQJ6KPyk0AgAAcwQAAA4AAAAAAAAAAQAgAAAAJAEAAGRycy9lMm9Eb2Mu&#10;eG1sUEsFBgAAAAAGAAYAWQEAAMo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 w14:paraId="5C1902EE">
                          <w:pPr>
                            <w:pStyle w:val="6"/>
                            <w:wordWrap w:val="0"/>
                            <w:jc w:val="right"/>
                            <w:rPr>
                              <w:rFonts w:hint="default"/>
                              <w:color w:val="767171" w:themeColor="background2" w:themeShade="8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NAME:</w:t>
                          </w:r>
                          <w:r>
                            <w:rPr>
                              <w:rFonts w:hint="default"/>
                              <w:color w:val="5B9BD5" w:themeColor="accen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SALMA RANI</w:t>
                          </w:r>
                        </w:p>
                        <w:p w14:paraId="7A0F136A">
                          <w:pPr>
                            <w:pStyle w:val="6"/>
                            <w:rPr>
                              <w:rFonts w:hint="default"/>
                              <w:color w:val="5B9BD5" w:themeColor="accen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                                                              </w:t>
                          </w:r>
                          <w:r>
                            <w:rPr>
                              <w:rFonts w:hint="default"/>
                              <w:color w:val="5B9BD5" w:themeColor="accen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                 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Sap_id:</w:t>
                          </w:r>
                          <w:r>
                            <w:rPr>
                              <w:rFonts w:hint="default"/>
                              <w:color w:val="5B9BD5" w:themeColor="accen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54194</w:t>
                          </w:r>
                        </w:p>
                        <w:p w14:paraId="6B1BF119">
                          <w:pPr>
                            <w:pStyle w:val="6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6FA76E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lab 3</w:t>
                                </w:r>
                              </w:p>
                              <w:p w14:paraId="42D606BE">
                                <w:pPr>
                                  <w:wordWrap w:val="0"/>
                                  <w:jc w:val="right"/>
                                  <w:rPr>
                                    <w:rFonts w:hint="default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Web App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A92KB1wAAAAYBAAAPAAAAAAAAAAEAIAAAACIAAABkcnMvZG93bnJldi54&#10;bWxQSwECFAAUAAAACACHTuJAvFmcRDQCAABzBAAADgAAAAAAAAABACAAAAAmAQAAZHJzL2Uyb0Rv&#10;Yy54bWxQSwUGAAAAAAYABgBZAQAAzA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 w14:paraId="1A6FA76E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lab 3</w:t>
                          </w:r>
                        </w:p>
                        <w:p w14:paraId="42D606BE">
                          <w:pPr>
                            <w:wordWrap w:val="0"/>
                            <w:jc w:val="right"/>
                            <w:rPr>
                              <w:rFonts w:hint="default"/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caps/>
                              <w:color w:val="5B9BD5" w:themeColor="accent1"/>
                              <w:sz w:val="64"/>
                              <w:szCs w:val="64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Web App Development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549524A">
          <w:r>
            <w:br w:type="page"/>
          </w:r>
        </w:p>
      </w:sdtContent>
    </w:sdt>
    <w:p w14:paraId="7684410C">
      <w:pPr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Task 1</w:t>
      </w:r>
    </w:p>
    <w:p w14:paraId="71A5A6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063FE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A3A07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753A7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E6E4C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95130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Box Layout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A84FE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504C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&lt;!-- Link to external CSS file --&gt;</w:t>
      </w:r>
    </w:p>
    <w:p w14:paraId="53A63E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2DD0D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6CD70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B43F6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&lt;!-- Top Header --&gt;</w:t>
      </w:r>
    </w:p>
    <w:p w14:paraId="7CAD1A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F1BCE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"col-12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F408A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06CA9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19F96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&lt;!-- Left Sidebar --&gt;</w:t>
      </w:r>
    </w:p>
    <w:p w14:paraId="41FD8C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"col-md-2 d-none d-md-block sidebar"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7F762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&lt;!-- Main Content --&gt;</w:t>
      </w:r>
    </w:p>
    <w:p w14:paraId="14A0B8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"col-md-8 container-box"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58D40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"col-6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Box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16B8E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"col-6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Box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D8CEF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"col-6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Box 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5A213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"col-6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Box 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5177D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"col-6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Box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5FAF2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"col-6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Box 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7A738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"col-6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Box 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10F99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1D364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&lt;!-- Right Sidebar --&gt;</w:t>
      </w:r>
    </w:p>
    <w:p w14:paraId="062080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"col-md-2 d-none d-md-block sidebar"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12127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D0F79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&lt;!-- Footer --&gt;</w:t>
      </w:r>
    </w:p>
    <w:p w14:paraId="2B4CB7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A9DF2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"col-12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AEC6F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D6D3D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F05D9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16C3B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9AABA0D">
      <w:pPr>
        <w:spacing w:after="100" w:afterAutospacing="1" w:line="240" w:lineRule="auto"/>
        <w:jc w:val="both"/>
        <w:outlineLvl w:val="1"/>
      </w:pPr>
      <w:r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  <w:t>Styles.Css</w:t>
      </w:r>
    </w:p>
    <w:p w14:paraId="6E4BC3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E1E8B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Keeping the original color */</w:t>
      </w:r>
    </w:p>
    <w:p w14:paraId="5E50BC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813C7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B2265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7D675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Proper Borders */</w:t>
      </w:r>
    </w:p>
    <w:p w14:paraId="5FED97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Spacing between boxes */</w:t>
      </w:r>
    </w:p>
    <w:p w14:paraId="3261B6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DD097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Light Shadow */</w:t>
      </w:r>
    </w:p>
    <w:p w14:paraId="065145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354C7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.container-box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450B4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8C71F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80C9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36C0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DD22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B81D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B82DD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.sidebar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03178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6C6FB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D8785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C03BF5C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9876EED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9C903D3">
      <w:pPr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5842635</wp:posOffset>
                </wp:positionH>
                <wp:positionV relativeFrom="paragraph">
                  <wp:posOffset>19685</wp:posOffset>
                </wp:positionV>
                <wp:extent cx="88900" cy="4584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" cy="4584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76D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05pt;margin-top:1.55pt;height:361pt;width:7pt;z-index:251665408;mso-width-relative:page;mso-height-relative:page;" fillcolor="#FFFFFF [3212]" filled="t" stroked="f" coordsize="21600,21600" o:gfxdata="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ZUj1bVAAAACQEAAA8AAAAAAAAAAQAgAAAAIgAAAGRycy9k&#10;b3ducmV2LnhtbFBLAQIUABQAAAAIAIdO4kDQOXnkPgIAAI0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8176D6F"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2540</wp:posOffset>
                </wp:positionV>
                <wp:extent cx="76200" cy="46202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4620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36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0.2pt;height:363.8pt;width:6pt;z-index:251667456;mso-width-relative:page;mso-height-relative:page;" fillcolor="#FFFFFF [3212]" filled="t" stroked="f" coordsize="21600,21600" o:gfxdata="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CHEybPAAAABAEAAA8AAAAAAAAAAQAgAAAAIgAAAGRycy9kb3ducmV2&#10;LnhtbFBLAQIUABQAAAAIAIdO4kC1FkuhPgIAAI8EAAAOAAAAAAAAAAEAIAAAAB4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3E369D9"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389255</wp:posOffset>
                </wp:positionV>
                <wp:extent cx="97155" cy="3829685"/>
                <wp:effectExtent l="0" t="0" r="4445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3829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17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75pt;margin-top:30.65pt;height:301.55pt;width:7.65pt;z-index:251666432;mso-width-relative:page;mso-height-relative:page;" fillcolor="#FFFFFF [3212]" filled="t" stroked="f" coordsize="21600,21600" o:gfxdata="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CrvT3UAAAACgEAAA8AAAAAAAAAAQAgAAAAIgAAAGRycy9k&#10;b3ducmV2LnhtbFBLAQIUABQAAAAIAIdO4kAQFDHsPwIAAI8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1217B54"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393065</wp:posOffset>
                </wp:positionV>
                <wp:extent cx="387350" cy="3829685"/>
                <wp:effectExtent l="0" t="0" r="635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97830" y="1354455"/>
                          <a:ext cx="387350" cy="3829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C63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pt;margin-top:30.95pt;height:301.55pt;width:30.5pt;z-index:251664384;mso-width-relative:page;mso-height-relative:page;" fillcolor="#FFFFFF [3212]" filled="t" stroked="f" coordsize="21600,21600" o:gfxdata="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yScyD1gAAAAoBAAAPAAAAAAAAAAEA&#10;IAAAACIAAABkcnMvZG93bnJldi54bWxQSwECFAAUAAAACACHTuJA51rouEoCAACa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AEC63DC"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2434590</wp:posOffset>
                </wp:positionV>
                <wp:extent cx="6030595" cy="23094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4245" y="6045200"/>
                          <a:ext cx="6030595" cy="2309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0460C">
                            <w:r>
                              <w:drawing>
                                <wp:inline distT="0" distB="0" distL="114300" distR="114300">
                                  <wp:extent cx="5989320" cy="2150745"/>
                                  <wp:effectExtent l="0" t="0" r="5080" b="8255"/>
                                  <wp:docPr id="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9320" cy="2150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6pt;margin-top:191.7pt;height:181.85pt;width:474.85pt;z-index:251663360;mso-width-relative:page;mso-height-relative:page;" filled="f" stroked="f" coordsize="21600,21600" o:gfxdata="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CzH5d0AAAALAQAADwAAAAAAAAABACAAAAAiAAAAZHJzL2Rv&#10;d25yZXYueG1sUEsBAhQAFAAAAAgAh07iQBwB7KA1AgAAcQQAAA4AAAAAAAAAAQAgAAAAL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0460C">
                      <w:r>
                        <w:drawing>
                          <wp:inline distT="0" distB="0" distL="114300" distR="114300">
                            <wp:extent cx="5989320" cy="2150745"/>
                            <wp:effectExtent l="0" t="0" r="5080" b="8255"/>
                            <wp:docPr id="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9320" cy="2150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932170" cy="2745105"/>
            <wp:effectExtent l="0" t="0" r="1143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FCAE"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 w14:paraId="1BE136C5">
      <w:pPr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 w14:paraId="58A76089">
      <w:pPr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 w14:paraId="3176F686"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-2573020</wp:posOffset>
                </wp:positionV>
                <wp:extent cx="76200" cy="5957570"/>
                <wp:effectExtent l="0" t="0" r="1143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6200" cy="5957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2F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5pt;margin-top:-202.6pt;height:469.1pt;width:6pt;rotation:-5898240f;z-index:251668480;mso-width-relative:page;mso-height-relative:page;" fillcolor="#FFFFFF [3212]" filled="t" stroked="f" coordsize="21600,21600" o:gfxdata="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6ZGvrWAAAADAEAAA8AAAAAAAAAAQAgAAAA&#10;IgAAAGRycy9kb3ducmV2LnhtbFBLAQIUABQAAAAIAIdO4kDAH5zCRgIAAJ4EAAAOAAAAAAAAAAEA&#10;IAAAACU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522F08B"/>
                  </w:txbxContent>
                </v:textbox>
              </v:shape>
            </w:pict>
          </mc:Fallback>
        </mc:AlternateContent>
      </w:r>
    </w:p>
    <w:p w14:paraId="4D070E48">
      <w:pPr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 xml:space="preserve">Task </w:t>
      </w:r>
      <w:r>
        <w:rPr>
          <w:rFonts w:hint="default" w:ascii="Times New Roman" w:hAnsi="Times New Roman" w:cs="Times New Roman"/>
          <w:b/>
          <w:sz w:val="44"/>
          <w:szCs w:val="44"/>
          <w:u w:val="single"/>
          <w:lang w:val="en-US"/>
        </w:rPr>
        <w:t>2</w:t>
      </w:r>
    </w:p>
    <w:p w14:paraId="2BCED8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9D41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204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D921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5B38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8C93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Student Management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F7E0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E078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AC70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DAC6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50DA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5E41F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8019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Student Management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4A99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Register Form --&gt;</w:t>
      </w:r>
    </w:p>
    <w:p w14:paraId="4B3D46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 p-4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D1D0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Register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EB4D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C01A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E0E4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"col-md-6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BF40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FC98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6EC3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20F0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"col-md-6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2E0A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Education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B28A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education"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1772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BB4A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EA55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78BCD6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F4C7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"col-md-6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303E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EE1F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address"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2CF2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773D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"col-md-3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6DA8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534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"form-select"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6548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Choose...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2B26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2C28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56D3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3CFE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6F62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"col-md-3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5E1F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F860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D3DE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5AF7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8693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A75D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Choose valid CNIC file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07AF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F80A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D3A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69E3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About Yourself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9156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"Write about yourself"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50A0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1FE9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 form-check"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6F23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"form-check-input"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0CAC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"form-check-label"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Agree to terms and conditions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1202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FABB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w-100"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110D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1D09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1D64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Student Data Table --&gt;</w:t>
      </w:r>
    </w:p>
    <w:p w14:paraId="31A873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"text-center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All Students Data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6A62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 table-striped mt-3"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8A3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3EB1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7DEA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E40D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4DBC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Education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32BE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1B66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FF22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742D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5FE9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1431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0BE3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A38C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4182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Salma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D673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BSCS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483D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Islamabad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AC93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7342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581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F261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E85C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0061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Amna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9C23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BSCA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AD26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Islamabad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315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0DCE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5FFC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ADA9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1F05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3C07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Momna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DFE8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BSCS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29AB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Islamabad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2BA7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Femle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AAED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C5FF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4F34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9C69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0BAC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Ayesha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CB7E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BSCS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F3B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Islamabad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A888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3DEE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8FB6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6551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0BC7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B3D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B594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"text-center mt-5 text-primary fw-bold"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Figure 153 Practice Task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0691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BD0A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7E6178">
      <w:pPr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  <w:lang w:val="en-US"/>
        </w:rPr>
      </w:pPr>
    </w:p>
    <w:p w14:paraId="360D2242">
      <w:pPr>
        <w:jc w:val="center"/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  <w:t>Stylee.Css</w:t>
      </w:r>
    </w:p>
    <w:p w14:paraId="7334F6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1E4B4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#f8f9fa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F90B1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EBC82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0C64C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CBCD0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F4C60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EADE0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46D83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4E14D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9FC41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97790</wp:posOffset>
                </wp:positionV>
                <wp:extent cx="5884545" cy="2648585"/>
                <wp:effectExtent l="0" t="0" r="8255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4245" y="5191125"/>
                          <a:ext cx="5884545" cy="264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D6F86">
                            <w:r>
                              <w:drawing>
                                <wp:inline distT="0" distB="0" distL="114300" distR="114300">
                                  <wp:extent cx="5679440" cy="2513965"/>
                                  <wp:effectExtent l="0" t="0" r="10160" b="635"/>
                                  <wp:docPr id="1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9440" cy="25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pt;margin-top:7.7pt;height:208.55pt;width:463.35pt;z-index:251669504;mso-width-relative:page;mso-height-relative:page;" filled="f" stroked="f" coordsize="21600,21600" o:gfxdata="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q3RZXaAAAACAEAAA8AAAAAAAAAAQAgAAAAIgAAAGRycy9k&#10;b3ducmV2LnhtbFBLAQIUABQAAAAIAIdO4kD/byI4OQIAAHM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AD6F86">
                      <w:r>
                        <w:drawing>
                          <wp:inline distT="0" distB="0" distL="114300" distR="114300">
                            <wp:extent cx="5679440" cy="2513965"/>
                            <wp:effectExtent l="0" t="0" r="10160" b="635"/>
                            <wp:docPr id="1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9440" cy="25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9A8E6D2">
      <w:pPr>
        <w:tabs>
          <w:tab w:val="left" w:pos="3278"/>
        </w:tabs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 w14:paraId="6BF92567">
      <w:pPr>
        <w:tabs>
          <w:tab w:val="left" w:pos="3278"/>
        </w:tabs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 w14:paraId="0171E70F">
      <w:pPr>
        <w:tabs>
          <w:tab w:val="left" w:pos="3278"/>
        </w:tabs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 w14:paraId="1AE219BE">
      <w:pPr>
        <w:tabs>
          <w:tab w:val="left" w:pos="3278"/>
        </w:tabs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 w14:paraId="7A5F7F6A">
      <w:pPr>
        <w:tabs>
          <w:tab w:val="left" w:pos="3278"/>
        </w:tabs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 w14:paraId="5643D858">
      <w:pPr>
        <w:tabs>
          <w:tab w:val="left" w:pos="3278"/>
        </w:tabs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874510" cy="2663825"/>
            <wp:effectExtent l="0" t="0" r="2540" b="3175"/>
            <wp:docPr id="1" name="Picture 1" descr="Screenshot_4-3-2025_23164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4-3-2025_231643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227965</wp:posOffset>
                </wp:positionV>
                <wp:extent cx="6117590" cy="19030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1245" y="7751445"/>
                          <a:ext cx="6117590" cy="1903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A0DE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5pt;margin-top:17.95pt;height:149.85pt;width:481.7pt;z-index:251670528;mso-width-relative:page;mso-height-relative:page;" filled="f" stroked="f" coordsize="21600,21600" o:gfxdata="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U9I/7aAAAACAEAAA8AAAAAAAAAAQAgAAAAIgAAAGRycy9kb3du&#10;cmV2LnhtbFBLAQIUABQAAAAIAIdO4kCCPqU6NgIAAHQ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F5A0DE0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C24EAA">
      <w:pPr>
        <w:tabs>
          <w:tab w:val="left" w:pos="3278"/>
        </w:tabs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 w14:paraId="17D3247A">
      <w:pPr>
        <w:tabs>
          <w:tab w:val="left" w:pos="3278"/>
        </w:tabs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 w14:paraId="01D85450">
      <w:pPr>
        <w:tabs>
          <w:tab w:val="left" w:pos="3278"/>
        </w:tabs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 w14:paraId="544D71E8">
      <w:pPr>
        <w:tabs>
          <w:tab w:val="left" w:pos="3278"/>
        </w:tabs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 xml:space="preserve">Task </w:t>
      </w:r>
      <w:r>
        <w:rPr>
          <w:rFonts w:hint="default" w:ascii="Times New Roman" w:hAnsi="Times New Roman" w:cs="Times New Roman"/>
          <w:b/>
          <w:sz w:val="44"/>
          <w:szCs w:val="44"/>
          <w:u w:val="single"/>
          <w:lang w:val="en-US"/>
        </w:rPr>
        <w:t>3</w:t>
      </w:r>
    </w:p>
    <w:p w14:paraId="0D5A6F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7EA6B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039E6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3572E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BCD5D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8A859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Bootstrap Notifications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D3E3F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A3A4C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"style2.css"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D559F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4A043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FAE45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6E6D5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"container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29423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Bootstrap Notification Alerts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F75CA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&lt;!-- Success Notification --&gt;</w:t>
      </w:r>
    </w:p>
    <w:p w14:paraId="64161E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 alert-success alert-dismissible fade show"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B16A2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✅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Success!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Your account has been created successfully.</w:t>
      </w:r>
    </w:p>
    <w:p w14:paraId="63B41A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"btn-close"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data-bs-dismiss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18CFD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26064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&lt;!-- Warning Notification --&gt;</w:t>
      </w:r>
    </w:p>
    <w:p w14:paraId="4A037A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 alert-warning alert-dismissible fade show"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6D4DC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Warning!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Your password is too weak. Consider using a stronger password.</w:t>
      </w:r>
    </w:p>
    <w:p w14:paraId="1110DE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"btn-close"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data-bs-dismiss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969B8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11C3E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&lt;!-- Error Notification --&gt;</w:t>
      </w:r>
    </w:p>
    <w:p w14:paraId="7E0C55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 alert-danger alert-dismissible fade show"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2A333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❌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Error!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Something went wrong. Please try again later.</w:t>
      </w:r>
    </w:p>
    <w:p w14:paraId="07A07C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"btn-close"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data-bs-dismiss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E83B6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3FC93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AFB1E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2A299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FD589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2F5DDF6">
      <w:pPr>
        <w:spacing w:after="100" w:afterAutospacing="1" w:line="240" w:lineRule="auto"/>
        <w:jc w:val="both"/>
        <w:outlineLvl w:val="1"/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  <w:t>Style2.Css</w:t>
      </w:r>
    </w:p>
    <w:p w14:paraId="50724F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C085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#f8f9fa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E2A36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1C822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5F6C2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A6DF8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98377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69E01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12EE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A630611">
      <w:pPr>
        <w:tabs>
          <w:tab w:val="left" w:pos="3278"/>
        </w:tabs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drawing>
          <wp:inline distT="0" distB="0" distL="114300" distR="114300">
            <wp:extent cx="5932805" cy="2325370"/>
            <wp:effectExtent l="0" t="0" r="10795" b="1143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1686">
      <w:pPr>
        <w:tabs>
          <w:tab w:val="left" w:pos="3278"/>
        </w:tabs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 xml:space="preserve">Task </w:t>
      </w:r>
      <w:r>
        <w:rPr>
          <w:rFonts w:hint="default" w:ascii="Times New Roman" w:hAnsi="Times New Roman" w:cs="Times New Roman"/>
          <w:b/>
          <w:sz w:val="44"/>
          <w:szCs w:val="44"/>
          <w:u w:val="single"/>
          <w:lang w:val="en-US"/>
        </w:rPr>
        <w:t>4</w:t>
      </w:r>
    </w:p>
    <w:p w14:paraId="1BFD4923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&lt;!DOCTYPE html&gt;</w:t>
      </w:r>
    </w:p>
    <w:p w14:paraId="7ABCBE0A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&lt;html lang="en"&gt;</w:t>
      </w:r>
    </w:p>
    <w:p w14:paraId="50B26FCF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&lt;head&gt;</w:t>
      </w:r>
    </w:p>
    <w:p w14:paraId="5DA04105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charset="UTF-8"&gt;</w:t>
      </w:r>
    </w:p>
    <w:p w14:paraId="388101C9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name="viewport" content="width=device-width, initial-scale=1"&gt;</w:t>
      </w:r>
    </w:p>
    <w:p w14:paraId="51C5E9B0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&lt;title&gt;Simple Animation &amp; Transition&lt;/title&gt;</w:t>
      </w:r>
    </w:p>
    <w:p w14:paraId="61579BE4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&lt;link href="https://cdn.jsdelivr.net/npm/bootstrap@5.3.0/dist/css/bootstrap.min.css" rel="stylesheet"&gt;</w:t>
      </w:r>
    </w:p>
    <w:p w14:paraId="1EA6257A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&lt;link rel="stylesheet" href="style3.css"&gt; &lt;!-- Make sure this file exists! --&gt;</w:t>
      </w:r>
    </w:p>
    <w:p w14:paraId="7E10524F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&lt;/head&gt;</w:t>
      </w:r>
    </w:p>
    <w:p w14:paraId="108430B9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&lt;body&gt;</w:t>
      </w:r>
    </w:p>
    <w:p w14:paraId="12F23C6E">
      <w:pPr>
        <w:tabs>
          <w:tab w:val="left" w:pos="3278"/>
        </w:tabs>
        <w:rPr>
          <w:rFonts w:hint="default"/>
          <w:sz w:val="24"/>
          <w:szCs w:val="24"/>
        </w:rPr>
      </w:pPr>
    </w:p>
    <w:p w14:paraId="30F76C8A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class="container text-center mt-5"&gt;</w:t>
      </w:r>
    </w:p>
    <w:p w14:paraId="347F7A2F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&lt;h2&gt;Simple Animation &amp; Transition&lt;/h2&gt;</w:t>
      </w:r>
    </w:p>
    <w:p w14:paraId="1D897842">
      <w:pPr>
        <w:tabs>
          <w:tab w:val="left" w:pos="3278"/>
        </w:tabs>
        <w:rPr>
          <w:rFonts w:hint="default"/>
          <w:sz w:val="24"/>
          <w:szCs w:val="24"/>
        </w:rPr>
      </w:pPr>
    </w:p>
    <w:p w14:paraId="3D5D8864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&lt;!-- Animated Box --&gt;</w:t>
      </w:r>
    </w:p>
    <w:p w14:paraId="2A0867E3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&lt;div class="box mt-4"&gt;&lt;/div&gt;</w:t>
      </w:r>
    </w:p>
    <w:p w14:paraId="4EB2D738">
      <w:pPr>
        <w:tabs>
          <w:tab w:val="left" w:pos="3278"/>
        </w:tabs>
        <w:rPr>
          <w:rFonts w:hint="default"/>
          <w:sz w:val="24"/>
          <w:szCs w:val="24"/>
        </w:rPr>
      </w:pPr>
    </w:p>
    <w:p w14:paraId="75667A9A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&lt;!-- Button with Transition --&gt;</w:t>
      </w:r>
    </w:p>
    <w:p w14:paraId="31BEA940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&lt;button class="btn btn-primary mt-4 btn-animate"&gt;Hover Me&lt;/button&gt;</w:t>
      </w:r>
    </w:p>
    <w:p w14:paraId="04DA064E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 w14:paraId="00D582F8">
      <w:pPr>
        <w:tabs>
          <w:tab w:val="left" w:pos="3278"/>
        </w:tabs>
        <w:rPr>
          <w:rFonts w:hint="default"/>
          <w:sz w:val="24"/>
          <w:szCs w:val="24"/>
        </w:rPr>
      </w:pPr>
    </w:p>
    <w:p w14:paraId="0F969F05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&lt;/body&gt;</w:t>
      </w:r>
    </w:p>
    <w:p w14:paraId="40E8D93C">
      <w:pPr>
        <w:tabs>
          <w:tab w:val="left" w:pos="3278"/>
        </w:tabs>
        <w:rPr>
          <w:sz w:val="24"/>
          <w:szCs w:val="24"/>
        </w:rPr>
      </w:pPr>
      <w:r>
        <w:rPr>
          <w:rFonts w:hint="default"/>
          <w:sz w:val="24"/>
          <w:szCs w:val="24"/>
        </w:rPr>
        <w:t>&lt;/html&gt;</w:t>
      </w:r>
    </w:p>
    <w:p w14:paraId="15340496">
      <w:pPr>
        <w:tabs>
          <w:tab w:val="left" w:pos="3278"/>
        </w:tabs>
        <w:rPr>
          <w:sz w:val="24"/>
          <w:szCs w:val="24"/>
        </w:rPr>
      </w:pPr>
    </w:p>
    <w:p w14:paraId="5616AD58">
      <w:pPr>
        <w:tabs>
          <w:tab w:val="left" w:pos="3278"/>
        </w:tabs>
        <w:rPr>
          <w:sz w:val="24"/>
          <w:szCs w:val="24"/>
        </w:rPr>
      </w:pPr>
    </w:p>
    <w:p w14:paraId="6649ACF4">
      <w:pPr>
        <w:spacing w:after="100" w:afterAutospacing="1" w:line="240" w:lineRule="auto"/>
        <w:jc w:val="both"/>
        <w:outlineLvl w:val="1"/>
        <w:rPr>
          <w:sz w:val="24"/>
          <w:szCs w:val="24"/>
        </w:rPr>
      </w:pPr>
      <w:r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  <w:t>Style3.Css</w:t>
      </w:r>
    </w:p>
    <w:p w14:paraId="64711A16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body {</w:t>
      </w:r>
    </w:p>
    <w:p w14:paraId="2665E06D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#f8f9fa;</w:t>
      </w:r>
    </w:p>
    <w:p w14:paraId="359D8005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0BA37C6F">
      <w:pPr>
        <w:tabs>
          <w:tab w:val="left" w:pos="3278"/>
        </w:tabs>
        <w:rPr>
          <w:rFonts w:hint="default"/>
          <w:sz w:val="24"/>
          <w:szCs w:val="24"/>
        </w:rPr>
      </w:pPr>
    </w:p>
    <w:p w14:paraId="30C310D6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Simple Box Animation */</w:t>
      </w:r>
    </w:p>
    <w:p w14:paraId="2CE01E9E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.box {</w:t>
      </w:r>
    </w:p>
    <w:p w14:paraId="78C18F86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100px;</w:t>
      </w:r>
    </w:p>
    <w:p w14:paraId="519568AA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100px;</w:t>
      </w:r>
    </w:p>
    <w:p w14:paraId="6E3D692B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skyblue;</w:t>
      </w:r>
    </w:p>
    <w:p w14:paraId="7F286BF6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margin: auto;</w:t>
      </w:r>
    </w:p>
    <w:p w14:paraId="29203499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10px;</w:t>
      </w:r>
    </w:p>
    <w:p w14:paraId="21FD5365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animation: bounce 1s infinite alternate;</w:t>
      </w:r>
    </w:p>
    <w:p w14:paraId="2D08D74B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6984D98B">
      <w:pPr>
        <w:tabs>
          <w:tab w:val="left" w:pos="3278"/>
        </w:tabs>
        <w:rPr>
          <w:rFonts w:hint="default"/>
          <w:sz w:val="24"/>
          <w:szCs w:val="24"/>
        </w:rPr>
      </w:pPr>
    </w:p>
    <w:p w14:paraId="58F7AFC6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Keyframe Animation */</w:t>
      </w:r>
    </w:p>
    <w:p w14:paraId="609CB26F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@keyframes bounce {</w:t>
      </w:r>
    </w:p>
    <w:p w14:paraId="42EABDC2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from {</w:t>
      </w:r>
    </w:p>
    <w:p w14:paraId="5E2D639E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transform: translateY(0);</w:t>
      </w:r>
    </w:p>
    <w:p w14:paraId="70F98C20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356AD6E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to {</w:t>
      </w:r>
    </w:p>
    <w:p w14:paraId="3AEC86F7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transform: translateY(-20px);</w:t>
      </w:r>
    </w:p>
    <w:p w14:paraId="77BDC3AC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7C667DFC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20454DD">
      <w:pPr>
        <w:tabs>
          <w:tab w:val="left" w:pos="3278"/>
        </w:tabs>
        <w:rPr>
          <w:rFonts w:hint="default"/>
          <w:sz w:val="24"/>
          <w:szCs w:val="24"/>
        </w:rPr>
      </w:pPr>
    </w:p>
    <w:p w14:paraId="672276D6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Button Hover Transition */</w:t>
      </w:r>
    </w:p>
    <w:p w14:paraId="4B0F87EE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.btn-animate {</w:t>
      </w:r>
    </w:p>
    <w:p w14:paraId="656D5F31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transition: background-color 0.5s ease, transform 0.3s;</w:t>
      </w:r>
    </w:p>
    <w:p w14:paraId="2C586A80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B04D7E1">
      <w:pPr>
        <w:tabs>
          <w:tab w:val="left" w:pos="3278"/>
        </w:tabs>
        <w:rPr>
          <w:rFonts w:hint="default"/>
          <w:sz w:val="24"/>
          <w:szCs w:val="24"/>
        </w:rPr>
      </w:pPr>
    </w:p>
    <w:p w14:paraId="186871B0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.btn-animate:hover {</w:t>
      </w:r>
    </w:p>
    <w:p w14:paraId="62BB61D8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navy;</w:t>
      </w:r>
    </w:p>
    <w:p w14:paraId="206E7F25">
      <w:pPr>
        <w:tabs>
          <w:tab w:val="left" w:pos="3278"/>
        </w:tabs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transform: scale(1.1);</w:t>
      </w:r>
    </w:p>
    <w:p w14:paraId="6169555E">
      <w:pPr>
        <w:tabs>
          <w:tab w:val="left" w:pos="3278"/>
        </w:tabs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65BB9C3">
      <w:pPr>
        <w:tabs>
          <w:tab w:val="left" w:pos="3278"/>
        </w:tabs>
        <w:rPr>
          <w:sz w:val="24"/>
          <w:szCs w:val="24"/>
        </w:rPr>
      </w:pPr>
      <w:r>
        <w:drawing>
          <wp:inline distT="0" distB="0" distL="114300" distR="114300">
            <wp:extent cx="5940425" cy="3119120"/>
            <wp:effectExtent l="0" t="0" r="3175" b="508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BF3C">
      <w:pPr>
        <w:tabs>
          <w:tab w:val="left" w:pos="3278"/>
        </w:tabs>
        <w:rPr>
          <w:sz w:val="24"/>
          <w:szCs w:val="24"/>
        </w:rPr>
      </w:pPr>
    </w:p>
    <w:p w14:paraId="25931676">
      <w:pPr>
        <w:tabs>
          <w:tab w:val="left" w:pos="3278"/>
        </w:tabs>
        <w:rPr>
          <w:sz w:val="24"/>
          <w:szCs w:val="24"/>
        </w:rPr>
      </w:pPr>
    </w:p>
    <w:p w14:paraId="753BE94A">
      <w:pPr>
        <w:tabs>
          <w:tab w:val="left" w:pos="3278"/>
        </w:tabs>
        <w:rPr>
          <w:sz w:val="24"/>
          <w:szCs w:val="24"/>
        </w:rPr>
      </w:pPr>
    </w:p>
    <w:p w14:paraId="581F858F">
      <w:pPr>
        <w:tabs>
          <w:tab w:val="left" w:pos="3278"/>
        </w:tabs>
        <w:rPr>
          <w:sz w:val="24"/>
          <w:szCs w:val="24"/>
        </w:rPr>
      </w:pPr>
    </w:p>
    <w:p w14:paraId="0453E547">
      <w:pPr>
        <w:tabs>
          <w:tab w:val="left" w:pos="3278"/>
        </w:tabs>
        <w:rPr>
          <w:sz w:val="24"/>
          <w:szCs w:val="24"/>
        </w:rPr>
      </w:pPr>
    </w:p>
    <w:p w14:paraId="16E50BBB">
      <w:pPr>
        <w:tabs>
          <w:tab w:val="left" w:pos="3278"/>
        </w:tabs>
        <w:rPr>
          <w:sz w:val="24"/>
          <w:szCs w:val="24"/>
        </w:rPr>
      </w:pPr>
    </w:p>
    <w:p w14:paraId="44159C39">
      <w:pPr>
        <w:tabs>
          <w:tab w:val="left" w:pos="3278"/>
        </w:tabs>
        <w:rPr>
          <w:sz w:val="24"/>
          <w:szCs w:val="24"/>
        </w:rPr>
      </w:pPr>
    </w:p>
    <w:p w14:paraId="0650AC3C">
      <w:pPr>
        <w:tabs>
          <w:tab w:val="left" w:pos="3278"/>
        </w:tabs>
        <w:rPr>
          <w:sz w:val="24"/>
          <w:szCs w:val="24"/>
        </w:rPr>
      </w:pPr>
    </w:p>
    <w:p w14:paraId="190E5D2F">
      <w:pPr>
        <w:tabs>
          <w:tab w:val="left" w:pos="3278"/>
        </w:tabs>
        <w:rPr>
          <w:sz w:val="24"/>
          <w:szCs w:val="24"/>
        </w:rPr>
      </w:pPr>
    </w:p>
    <w:p w14:paraId="6C106EA6">
      <w:pPr>
        <w:tabs>
          <w:tab w:val="left" w:pos="3278"/>
        </w:tabs>
        <w:rPr>
          <w:sz w:val="24"/>
          <w:szCs w:val="24"/>
        </w:rPr>
      </w:pPr>
    </w:p>
    <w:p w14:paraId="5F124FC3">
      <w:pPr>
        <w:tabs>
          <w:tab w:val="left" w:pos="3278"/>
        </w:tabs>
        <w:rPr>
          <w:sz w:val="24"/>
          <w:szCs w:val="24"/>
        </w:rPr>
      </w:pPr>
    </w:p>
    <w:p w14:paraId="71156CC6">
      <w:pPr>
        <w:tabs>
          <w:tab w:val="left" w:pos="3278"/>
        </w:tabs>
        <w:rPr>
          <w:sz w:val="24"/>
          <w:szCs w:val="24"/>
        </w:rPr>
      </w:pPr>
    </w:p>
    <w:p w14:paraId="08E0EC46">
      <w:pPr>
        <w:tabs>
          <w:tab w:val="left" w:pos="3278"/>
        </w:tabs>
        <w:rPr>
          <w:sz w:val="24"/>
          <w:szCs w:val="24"/>
        </w:rPr>
      </w:pPr>
    </w:p>
    <w:p w14:paraId="512268CA">
      <w:pPr>
        <w:tabs>
          <w:tab w:val="left" w:pos="3278"/>
        </w:tabs>
        <w:rPr>
          <w:sz w:val="24"/>
          <w:szCs w:val="24"/>
        </w:rPr>
      </w:pPr>
    </w:p>
    <w:p w14:paraId="6DDDE0AB">
      <w:pPr>
        <w:tabs>
          <w:tab w:val="left" w:pos="3278"/>
        </w:tabs>
        <w:rPr>
          <w:sz w:val="24"/>
          <w:szCs w:val="24"/>
        </w:rPr>
      </w:pPr>
    </w:p>
    <w:sectPr>
      <w:footerReference r:id="rId7" w:type="first"/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48330773"/>
      <w:docPartObj>
        <w:docPartGallery w:val="autotext"/>
      </w:docPartObj>
    </w:sdtPr>
    <w:sdtContent>
      <w:p w14:paraId="493696D2"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CA1BA8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3D7D40">
    <w:pPr>
      <w:pStyle w:val="4"/>
      <w:ind w:firstLine="360" w:firstLineChars="100"/>
      <w:rPr>
        <w:rFonts w:hint="default" w:ascii="Times New Roman" w:hAnsi="Times New Roman" w:cs="Times New Roman"/>
        <w:b/>
        <w:bCs/>
        <w:color w:val="808080" w:themeColor="background1" w:themeShade="80"/>
        <w:sz w:val="36"/>
        <w:szCs w:val="36"/>
        <w:lang w:val="en-US"/>
      </w:rPr>
    </w:pPr>
    <w:r>
      <w:rPr>
        <w:rFonts w:hint="default" w:ascii="Times New Roman" w:hAnsi="Times New Roman" w:cs="Times New Roman"/>
        <w:b/>
        <w:bCs/>
        <w:color w:val="808080" w:themeColor="background1" w:themeShade="80"/>
        <w:sz w:val="36"/>
        <w:szCs w:val="36"/>
        <w:lang w:val="en-US"/>
      </w:rPr>
      <w:t>Riphah Intenational University Gulberg Green Campus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13464141"/>
      <w:docPartObj>
        <w:docPartGallery w:val="autotext"/>
      </w:docPartObj>
    </w:sdtPr>
    <w:sdtContent>
      <w:p w14:paraId="7DA3049B"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8E31F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isplayBackgroundShape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605"/>
    <w:rsid w:val="004B464E"/>
    <w:rsid w:val="005060A4"/>
    <w:rsid w:val="007F2122"/>
    <w:rsid w:val="00C84344"/>
    <w:rsid w:val="506762CC"/>
    <w:rsid w:val="71474A2F"/>
    <w:rsid w:val="74D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7">
    <w:name w:val="No Spacing Char"/>
    <w:basedOn w:val="2"/>
    <w:link w:val="6"/>
    <w:qFormat/>
    <w:uiPriority w:val="1"/>
    <w:rPr>
      <w:rFonts w:eastAsiaTheme="minorEastAsia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spacing w:line="25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%20solution\AppData\Local\Kingsoft\WPS%20Office\12.2.0.19805\office6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35</Words>
  <Characters>201</Characters>
  <Lines>1</Lines>
  <Paragraphs>1</Paragraphs>
  <TotalTime>14</TotalTime>
  <ScaleCrop>false</ScaleCrop>
  <LinksUpToDate>false</LinksUpToDate>
  <CharactersWithSpaces>235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2025-02-26T09:33:00Z</dcterms:created>
  <dc:creator>Riphah</dc:creator>
  <cp:lastModifiedBy>Salma butt</cp:lastModifiedBy>
  <cp:lastPrinted>2025-02-26T09:52:00Z</cp:lastPrinted>
  <dcterms:modified xsi:type="dcterms:W3CDTF">2025-03-04T18:18:27Z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3254EEC5421349FFBEB3667A2D0DEC2A_13</vt:lpwstr>
  </property>
</Properties>
</file>